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5" w:type="dxa"/>
        <w:jc w:val="center"/>
        <w:tblInd w:w="-174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713"/>
        <w:gridCol w:w="1295"/>
        <w:gridCol w:w="3969"/>
        <w:gridCol w:w="2484"/>
        <w:gridCol w:w="1890"/>
        <w:gridCol w:w="14"/>
      </w:tblGrid>
      <w:tr w:rsidR="00CC03D3" w:rsidRPr="00CC03D3" w:rsidTr="004B6490">
        <w:trPr>
          <w:trHeight w:val="716"/>
          <w:jc w:val="center"/>
        </w:trPr>
        <w:tc>
          <w:tcPr>
            <w:tcW w:w="2008" w:type="dxa"/>
            <w:gridSpan w:val="2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:rsidR="00CC03D3" w:rsidRDefault="008D0CAF" w:rsidP="0045505A">
            <w:r>
              <w:rPr>
                <w:noProof/>
                <w:lang w:val="en-GB" w:eastAsia="en-GB"/>
              </w:rPr>
              <w:drawing>
                <wp:inline distT="0" distB="0" distL="0" distR="0" wp14:anchorId="061000B7" wp14:editId="2EF8213B">
                  <wp:extent cx="1133475" cy="473025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logogoldring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" cy="47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 w:rsidR="00CC03D3" w:rsidRPr="008D0CAF" w:rsidRDefault="004B6490" w:rsidP="008D0CAF">
            <w:pPr>
              <w:pStyle w:val="Slogan"/>
              <w:jc w:val="center"/>
              <w:rPr>
                <w:color w:val="996600"/>
              </w:rPr>
            </w:pPr>
            <w:r w:rsidRPr="008D0CAF">
              <w:rPr>
                <w:b/>
                <w:color w:val="996600"/>
                <w:szCs w:val="24"/>
              </w:rPr>
              <w:t xml:space="preserve">Exclusively Mediterranean </w:t>
            </w:r>
            <w:r w:rsidR="00CC03D3" w:rsidRPr="008D0CAF">
              <w:rPr>
                <w:b/>
                <w:color w:val="996600"/>
                <w:szCs w:val="24"/>
              </w:rPr>
              <w:t>Weddings</w:t>
            </w:r>
          </w:p>
        </w:tc>
        <w:tc>
          <w:tcPr>
            <w:tcW w:w="4388" w:type="dxa"/>
            <w:gridSpan w:val="3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:rsidR="00CC03D3" w:rsidRDefault="00CC03D3" w:rsidP="0045505A">
            <w:pPr>
              <w:pStyle w:val="Heading1"/>
            </w:pPr>
            <w:r>
              <w:t>INVOICE</w:t>
            </w:r>
          </w:p>
        </w:tc>
      </w:tr>
      <w:tr w:rsidR="00CC03D3" w:rsidRPr="00CC03D3" w:rsidTr="000877D3">
        <w:tblPrEx>
          <w:tblCellMar>
            <w:top w:w="144" w:type="dxa"/>
            <w:left w:w="115" w:type="dxa"/>
            <w:bottom w:w="58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trHeight w:hRule="exact" w:val="1000"/>
          <w:jc w:val="center"/>
        </w:trPr>
        <w:tc>
          <w:tcPr>
            <w:tcW w:w="5977" w:type="dxa"/>
            <w:gridSpan w:val="3"/>
            <w:shd w:val="clear" w:color="auto" w:fill="FFFFFF"/>
            <w:tcMar>
              <w:top w:w="0" w:type="dxa"/>
            </w:tcMar>
          </w:tcPr>
          <w:p w:rsidR="00CC03D3" w:rsidRPr="005C06E1" w:rsidRDefault="00CC03D3" w:rsidP="004B6490">
            <w:pPr>
              <w:pStyle w:val="lefttext"/>
              <w:rPr>
                <w:rFonts w:ascii="Palatino Linotype" w:hAnsi="Palatino Linotype"/>
                <w:color w:val="404040" w:themeColor="text1" w:themeTint="BF"/>
                <w:sz w:val="20"/>
              </w:rPr>
            </w:pPr>
            <w:r w:rsidRPr="005C06E1">
              <w:rPr>
                <w:rFonts w:ascii="Palatino Linotype" w:hAnsi="Palatino Linotype"/>
                <w:color w:val="404040" w:themeColor="text1" w:themeTint="BF"/>
                <w:sz w:val="20"/>
              </w:rPr>
              <w:t>Ionian Weddings Ltd.</w:t>
            </w:r>
          </w:p>
          <w:p w:rsidR="00CC03D3" w:rsidRPr="005C06E1" w:rsidRDefault="00AC0E2E" w:rsidP="004B6490">
            <w:pPr>
              <w:pStyle w:val="lefttext"/>
              <w:rPr>
                <w:rFonts w:ascii="Palatino Linotype" w:hAnsi="Palatino Linotype"/>
                <w:color w:val="404040" w:themeColor="text1" w:themeTint="BF"/>
                <w:sz w:val="20"/>
              </w:rPr>
            </w:pPr>
            <w:r>
              <w:rPr>
                <w:rFonts w:ascii="Palatino Linotype" w:hAnsi="Palatino Linotype"/>
                <w:color w:val="404040" w:themeColor="text1" w:themeTint="BF"/>
                <w:sz w:val="20"/>
              </w:rPr>
              <w:t>9 Prado Path, Twickenham, TW1 4BB</w:t>
            </w:r>
          </w:p>
          <w:p w:rsidR="00CC03D3" w:rsidRPr="00CC03D3" w:rsidRDefault="00CC03D3" w:rsidP="004B6490">
            <w:pPr>
              <w:pStyle w:val="leftaddress"/>
              <w:rPr>
                <w:rFonts w:ascii="Palatino Linotype" w:hAnsi="Palatino Linotype"/>
                <w:color w:val="404040" w:themeColor="text1" w:themeTint="BF"/>
                <w:szCs w:val="22"/>
              </w:rPr>
            </w:pPr>
            <w:r w:rsidRPr="005C06E1">
              <w:rPr>
                <w:rFonts w:ascii="Palatino Linotype" w:hAnsi="Palatino Linotype"/>
                <w:color w:val="404040" w:themeColor="text1" w:themeTint="BF"/>
                <w:sz w:val="20"/>
              </w:rPr>
              <w:t>0208</w:t>
            </w:r>
            <w:r w:rsidR="004B6490">
              <w:rPr>
                <w:rFonts w:ascii="Palatino Linotype" w:hAnsi="Palatino Linotype"/>
                <w:color w:val="404040" w:themeColor="text1" w:themeTint="BF"/>
                <w:sz w:val="20"/>
              </w:rPr>
              <w:t>8927556</w:t>
            </w:r>
            <w:r w:rsidRPr="005C06E1">
              <w:rPr>
                <w:rFonts w:ascii="Palatino Linotype" w:hAnsi="Palatino Linotype"/>
                <w:color w:val="404040" w:themeColor="text1" w:themeTint="BF"/>
                <w:sz w:val="20"/>
              </w:rPr>
              <w:t xml:space="preserve"> - </w:t>
            </w:r>
            <w:hyperlink r:id="rId8" w:history="1">
              <w:r w:rsidRPr="005C06E1">
                <w:rPr>
                  <w:rStyle w:val="Hyperlink"/>
                  <w:rFonts w:ascii="Palatino Linotype" w:hAnsi="Palatino Linotype"/>
                  <w:color w:val="404040" w:themeColor="text1" w:themeTint="BF"/>
                  <w:sz w:val="20"/>
                </w:rPr>
                <w:t>weddings@ionianweddings.co.uk</w:t>
              </w:r>
            </w:hyperlink>
          </w:p>
        </w:tc>
        <w:tc>
          <w:tcPr>
            <w:tcW w:w="4374" w:type="dxa"/>
            <w:gridSpan w:val="2"/>
            <w:shd w:val="clear" w:color="auto" w:fill="FFFFFF"/>
          </w:tcPr>
          <w:p w:rsidR="00CC03D3" w:rsidRPr="00CC03D3" w:rsidRDefault="00CC03D3" w:rsidP="0045505A">
            <w:pPr>
              <w:pStyle w:val="DateandNumber"/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</w:pPr>
            <w:r w:rsidRPr="00CC03D3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 xml:space="preserve">Date: </w:t>
            </w:r>
            <w:r w:rsidR="00CB2112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>16 March 2012</w:t>
            </w:r>
          </w:p>
          <w:p w:rsidR="00CC03D3" w:rsidRPr="004B6490" w:rsidRDefault="00CC03D3" w:rsidP="00CB2112">
            <w:pPr>
              <w:pStyle w:val="DateandNumber"/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</w:pPr>
            <w:r w:rsidRPr="00CC03D3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 xml:space="preserve">INVOICE </w:t>
            </w:r>
            <w:r w:rsidR="00C455FB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>IW14</w:t>
            </w:r>
            <w:r w:rsidR="00CB2112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>41</w:t>
            </w:r>
            <w:r w:rsidR="00C455FB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>Z</w:t>
            </w:r>
            <w:r w:rsidR="00137E4C">
              <w:rPr>
                <w:rFonts w:ascii="Palatino Linotype" w:hAnsi="Palatino Linotype"/>
                <w:color w:val="404040" w:themeColor="text1" w:themeTint="BF"/>
                <w:sz w:val="22"/>
                <w:szCs w:val="22"/>
              </w:rPr>
              <w:t>/I1</w:t>
            </w:r>
          </w:p>
        </w:tc>
      </w:tr>
      <w:tr w:rsidR="00495119" w:rsidRPr="00CC03D3" w:rsidTr="004B6490">
        <w:tblPrEx>
          <w:tblCellMar>
            <w:top w:w="144" w:type="dxa"/>
            <w:left w:w="115" w:type="dxa"/>
            <w:bottom w:w="58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trHeight w:val="432"/>
          <w:jc w:val="center"/>
        </w:trPr>
        <w:tc>
          <w:tcPr>
            <w:tcW w:w="713" w:type="dxa"/>
            <w:shd w:val="clear" w:color="auto" w:fill="FFFFFF"/>
            <w:tcMar>
              <w:top w:w="0" w:type="dxa"/>
              <w:bottom w:w="0" w:type="dxa"/>
            </w:tcMar>
          </w:tcPr>
          <w:p w:rsidR="00495119" w:rsidRPr="00CC03D3" w:rsidRDefault="00495119" w:rsidP="0045505A">
            <w:pPr>
              <w:pStyle w:val="to"/>
              <w:rPr>
                <w:rFonts w:ascii="Palatino Linotype" w:hAnsi="Palatino Linotype"/>
                <w:color w:val="404040" w:themeColor="text1" w:themeTint="BF"/>
              </w:rPr>
            </w:pPr>
            <w:r w:rsidRPr="00CC03D3">
              <w:rPr>
                <w:rFonts w:ascii="Palatino Linotype" w:hAnsi="Palatino Linotype"/>
                <w:color w:val="404040" w:themeColor="text1" w:themeTint="BF"/>
              </w:rPr>
              <w:t>TO</w:t>
            </w:r>
          </w:p>
        </w:tc>
        <w:tc>
          <w:tcPr>
            <w:tcW w:w="5264" w:type="dxa"/>
            <w:gridSpan w:val="2"/>
            <w:shd w:val="clear" w:color="auto" w:fill="FFFFFF"/>
          </w:tcPr>
          <w:p w:rsidR="004B6490" w:rsidRDefault="00CB2112" w:rsidP="004B6490">
            <w:pPr>
              <w:pStyle w:val="Address"/>
              <w:rPr>
                <w:rFonts w:ascii="Palatino Linotype" w:hAnsi="Palatino Linotype"/>
                <w:i/>
                <w:color w:val="404040" w:themeColor="text1" w:themeTint="BF"/>
              </w:rPr>
            </w:pPr>
            <w:r>
              <w:rPr>
                <w:rFonts w:ascii="Palatino Linotype" w:hAnsi="Palatino Linotype"/>
                <w:i/>
                <w:color w:val="404040" w:themeColor="text1" w:themeTint="BF"/>
              </w:rPr>
              <w:t xml:space="preserve">Lisa Cullen &amp; </w:t>
            </w:r>
            <w:r w:rsidR="00AB666A">
              <w:rPr>
                <w:rFonts w:ascii="Palatino Linotype" w:hAnsi="Palatino Linotype"/>
                <w:i/>
                <w:color w:val="404040" w:themeColor="text1" w:themeTint="BF"/>
              </w:rPr>
              <w:t xml:space="preserve">Sean </w:t>
            </w:r>
            <w:bookmarkStart w:id="0" w:name="_GoBack"/>
            <w:bookmarkEnd w:id="0"/>
            <w:r>
              <w:rPr>
                <w:rFonts w:ascii="Palatino Linotype" w:hAnsi="Palatino Linotype"/>
                <w:i/>
                <w:color w:val="404040" w:themeColor="text1" w:themeTint="BF"/>
              </w:rPr>
              <w:t>Howell</w:t>
            </w:r>
          </w:p>
          <w:p w:rsidR="00495119" w:rsidRPr="00E1603D" w:rsidRDefault="00495119" w:rsidP="00CB2112">
            <w:pPr>
              <w:pStyle w:val="Address"/>
              <w:rPr>
                <w:rFonts w:ascii="Palatino Linotype" w:hAnsi="Palatino Linotype"/>
                <w:i/>
                <w:color w:val="404040" w:themeColor="text1" w:themeTint="BF"/>
              </w:rPr>
            </w:pPr>
            <w:r w:rsidRPr="00CC03D3">
              <w:rPr>
                <w:rFonts w:ascii="Palatino Linotype" w:hAnsi="Palatino Linotype"/>
                <w:i/>
                <w:color w:val="404040" w:themeColor="text1" w:themeTint="BF"/>
              </w:rPr>
              <w:t>(Customer ID IW</w:t>
            </w:r>
            <w:r w:rsidR="00C455FB">
              <w:rPr>
                <w:rFonts w:ascii="Palatino Linotype" w:hAnsi="Palatino Linotype"/>
                <w:i/>
                <w:color w:val="404040" w:themeColor="text1" w:themeTint="BF"/>
              </w:rPr>
              <w:t>14</w:t>
            </w:r>
            <w:r w:rsidR="00CB2112">
              <w:rPr>
                <w:rFonts w:ascii="Palatino Linotype" w:hAnsi="Palatino Linotype"/>
                <w:i/>
                <w:color w:val="404040" w:themeColor="text1" w:themeTint="BF"/>
              </w:rPr>
              <w:t>41</w:t>
            </w:r>
            <w:r w:rsidR="00C455FB">
              <w:rPr>
                <w:rFonts w:ascii="Palatino Linotype" w:hAnsi="Palatino Linotype"/>
                <w:i/>
                <w:color w:val="404040" w:themeColor="text1" w:themeTint="BF"/>
              </w:rPr>
              <w:t>Z</w:t>
            </w:r>
            <w:r w:rsidRPr="00CC03D3">
              <w:rPr>
                <w:rFonts w:ascii="Palatino Linotype" w:hAnsi="Palatino Linotype"/>
                <w:i/>
                <w:color w:val="404040" w:themeColor="text1" w:themeTint="BF"/>
              </w:rPr>
              <w:t xml:space="preserve">, Wedding Date </w:t>
            </w:r>
            <w:r w:rsidR="00CB2112">
              <w:rPr>
                <w:rFonts w:ascii="Palatino Linotype" w:hAnsi="Palatino Linotype"/>
                <w:i/>
                <w:color w:val="404040" w:themeColor="text1" w:themeTint="BF"/>
              </w:rPr>
              <w:t>27</w:t>
            </w:r>
            <w:r w:rsidR="00C455FB">
              <w:rPr>
                <w:rFonts w:ascii="Palatino Linotype" w:hAnsi="Palatino Linotype"/>
                <w:i/>
                <w:color w:val="404040" w:themeColor="text1" w:themeTint="BF"/>
              </w:rPr>
              <w:t>/06</w:t>
            </w:r>
            <w:r w:rsidR="009B4E2E">
              <w:rPr>
                <w:rFonts w:ascii="Palatino Linotype" w:hAnsi="Palatino Linotype"/>
                <w:i/>
                <w:color w:val="404040" w:themeColor="text1" w:themeTint="BF"/>
              </w:rPr>
              <w:t>/12</w:t>
            </w:r>
            <w:r w:rsidRPr="00CC03D3">
              <w:rPr>
                <w:rFonts w:ascii="Palatino Linotype" w:hAnsi="Palatino Linotype"/>
                <w:i/>
                <w:color w:val="404040" w:themeColor="text1" w:themeTint="BF"/>
              </w:rPr>
              <w:t>)</w:t>
            </w:r>
          </w:p>
        </w:tc>
        <w:tc>
          <w:tcPr>
            <w:tcW w:w="4374" w:type="dxa"/>
            <w:gridSpan w:val="2"/>
            <w:shd w:val="clear" w:color="auto" w:fill="FFFFFF"/>
          </w:tcPr>
          <w:p w:rsidR="00495119" w:rsidRPr="006C15BD" w:rsidRDefault="00495119" w:rsidP="004B6490">
            <w:pPr>
              <w:pStyle w:val="Address"/>
              <w:rPr>
                <w:rFonts w:ascii="Palatino Linotype" w:hAnsi="Palatino Linotype"/>
                <w:color w:val="404040" w:themeColor="text1" w:themeTint="BF"/>
              </w:rPr>
            </w:pPr>
            <w:r>
              <w:rPr>
                <w:rFonts w:ascii="Palatino Linotype" w:hAnsi="Palatino Linotype"/>
                <w:color w:val="404040" w:themeColor="text1" w:themeTint="BF"/>
              </w:rPr>
              <w:t>DUE DATE</w:t>
            </w:r>
            <w:r w:rsidR="004B6490">
              <w:rPr>
                <w:rFonts w:ascii="Palatino Linotype" w:hAnsi="Palatino Linotype"/>
                <w:color w:val="404040" w:themeColor="text1" w:themeTint="BF"/>
              </w:rPr>
              <w:t xml:space="preserve"> </w:t>
            </w:r>
            <w:r>
              <w:rPr>
                <w:rFonts w:ascii="Palatino Linotype" w:hAnsi="Palatino Linotype"/>
                <w:color w:val="404040" w:themeColor="text1" w:themeTint="BF"/>
              </w:rPr>
              <w:t>Immediate</w:t>
            </w:r>
          </w:p>
        </w:tc>
      </w:tr>
      <w:tr w:rsidR="002F4C24" w:rsidRPr="00CC03D3" w:rsidTr="004B64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</w:trPr>
        <w:tc>
          <w:tcPr>
            <w:tcW w:w="8461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2F4C24" w:rsidRPr="00CC03D3" w:rsidRDefault="001460CF">
            <w:pPr>
              <w:jc w:val="center"/>
              <w:rPr>
                <w:rFonts w:ascii="Palatino Linotype" w:hAnsi="Palatino Linotype"/>
                <w:b/>
                <w:color w:val="404040" w:themeColor="text1" w:themeTint="BF"/>
                <w:sz w:val="22"/>
                <w:szCs w:val="22"/>
              </w:rPr>
            </w:pPr>
            <w:bookmarkStart w:id="1" w:name="OLE_LINK1"/>
            <w:r w:rsidRPr="00CC03D3">
              <w:rPr>
                <w:rFonts w:ascii="Palatino Linotype" w:hAnsi="Palatino Linotype"/>
                <w:b/>
                <w:color w:val="404040" w:themeColor="text1" w:themeTint="BF"/>
                <w:sz w:val="22"/>
                <w:szCs w:val="22"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</w:tcPr>
          <w:p w:rsidR="002F4C24" w:rsidRPr="00CC03D3" w:rsidRDefault="001460CF">
            <w:pPr>
              <w:jc w:val="center"/>
              <w:rPr>
                <w:rFonts w:ascii="Palatino Linotype" w:hAnsi="Palatino Linotype"/>
                <w:b/>
                <w:color w:val="404040" w:themeColor="text1" w:themeTint="BF"/>
                <w:sz w:val="22"/>
                <w:szCs w:val="22"/>
              </w:rPr>
            </w:pPr>
            <w:r w:rsidRPr="00CC03D3">
              <w:rPr>
                <w:rFonts w:ascii="Palatino Linotype" w:hAnsi="Palatino Linotype"/>
                <w:b/>
                <w:color w:val="404040" w:themeColor="text1" w:themeTint="BF"/>
                <w:sz w:val="22"/>
                <w:szCs w:val="22"/>
              </w:rPr>
              <w:t>AMOUNT</w:t>
            </w:r>
          </w:p>
        </w:tc>
      </w:tr>
      <w:tr w:rsidR="002F4C24" w:rsidRPr="005C06E1" w:rsidTr="008D0CA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  <w:trHeight w:val="4026"/>
        </w:trPr>
        <w:tc>
          <w:tcPr>
            <w:tcW w:w="8461" w:type="dxa"/>
            <w:gridSpan w:val="4"/>
            <w:tcBorders>
              <w:bottom w:val="nil"/>
            </w:tcBorders>
          </w:tcPr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Bride's bouquet in any choice of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colours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(chrysanthemums, lilies, roses)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Upgrade to tear drop shape for bridal bouquet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Mini bridesmaid posies x3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50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coloured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photos (photography at both wedding &amp; reception venue)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Album and negatives on CD in digital form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Music (recorded)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Cameo beach cove area only rental fee included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Exclusivity upgrade of the beach are for two hours 5-7pm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Decorated bridal car for arrival of bride/father, departure husband/wife 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Decoration of wedding venue: tulle entwined down the main staircase with matching bows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Wedding cake (three tiers)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Special cake stand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Champagne for 36 persons x 7 bottles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Transfer for your guests to/from the island to the reception venue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BBQ meal for 36 persons Consisting of: Mixed salad, potato salad, pasta salad, village sausage, pork chops, chicken fillet, beef burger, pork souvlaki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Bottled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Zakynthian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wine, x 10 bottles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DJ for 4 hours (20:00-24:00)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Decoration of reception consisting of: matching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coloured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dinner napkins, ,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boubouneries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(basic mesh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favours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), small lanterns, medium size decorative jars with candles, layout </w:t>
            </w:r>
            <w:proofErr w:type="spellStart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colourful</w:t>
            </w:r>
            <w:proofErr w:type="spellEnd"/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material, metallic confetti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Table set up with white covered chairs/tablecloths outside balcony or garden area sea view</w:t>
            </w:r>
          </w:p>
          <w:p w:rsid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Transfer to and from the town hall for scheduled appointments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Transfer for your guests from taverna to Louis </w:t>
            </w:r>
            <w:proofErr w:type="spellStart"/>
            <w: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Plagos</w:t>
            </w:r>
            <w:proofErr w:type="spellEnd"/>
            <w: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 xml:space="preserve"> at 12.30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English translator</w:t>
            </w:r>
          </w:p>
          <w:p w:rsidR="00CB2112" w:rsidRPr="00CB2112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Wedding coordinators fee</w:t>
            </w:r>
          </w:p>
          <w:p w:rsidR="00FE39C0" w:rsidRPr="00FE39C0" w:rsidRDefault="00CB2112" w:rsidP="00CB2112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CB2112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Administration fees</w:t>
            </w:r>
          </w:p>
          <w:p w:rsidR="00FE39C0" w:rsidRPr="00FE39C0" w:rsidRDefault="00FE39C0" w:rsidP="00FE39C0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FE39C0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Wedding guide for you and your guests with information on your special day, travel, and the island itself</w:t>
            </w:r>
          </w:p>
          <w:p w:rsidR="00FE39C0" w:rsidRPr="00FE39C0" w:rsidRDefault="00FE39C0" w:rsidP="00FE39C0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FE39C0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Wedding checklist</w:t>
            </w:r>
          </w:p>
          <w:p w:rsidR="00FE39C0" w:rsidRPr="00FE39C0" w:rsidRDefault="00FE39C0" w:rsidP="00FE39C0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FE39C0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Full support from our UK office right up until your wedding day</w:t>
            </w:r>
          </w:p>
          <w:p w:rsidR="00FE39C0" w:rsidRPr="00FE39C0" w:rsidRDefault="00FE39C0" w:rsidP="00FE39C0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FE39C0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Ionian Weddings administration fees</w:t>
            </w:r>
          </w:p>
          <w:p w:rsidR="00FE39C0" w:rsidRPr="00FE39C0" w:rsidRDefault="00FE39C0" w:rsidP="00FE39C0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</w:pPr>
            <w:r w:rsidRPr="00FE39C0">
              <w:rPr>
                <w:rFonts w:ascii="Palatino Linotype" w:hAnsi="Palatino Linotype"/>
                <w:color w:val="404040" w:themeColor="text1" w:themeTint="BF"/>
                <w:sz w:val="16"/>
                <w:szCs w:val="18"/>
              </w:rPr>
              <w:t>Personal contact at our UK office</w:t>
            </w:r>
          </w:p>
        </w:tc>
        <w:tc>
          <w:tcPr>
            <w:tcW w:w="1890" w:type="dxa"/>
            <w:tcBorders>
              <w:bottom w:val="nil"/>
            </w:tcBorders>
          </w:tcPr>
          <w:p w:rsidR="005C06E1" w:rsidRPr="00905764" w:rsidRDefault="005C06E1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7A2F3A" w:rsidRPr="00905764" w:rsidRDefault="007A2F3A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7A2F3A" w:rsidRPr="00905764" w:rsidRDefault="007A2F3A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7C316F" w:rsidRDefault="007C316F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AC0E2E" w:rsidRDefault="00AC0E2E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8D0CAF" w:rsidRDefault="008D0CAF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AC0E2E" w:rsidRDefault="00AC0E2E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AC0E2E" w:rsidRDefault="00AC0E2E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AC0E2E" w:rsidRDefault="00AC0E2E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AC0E2E" w:rsidRDefault="00AC0E2E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FE39C0" w:rsidRDefault="00FE39C0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AC0E2E" w:rsidRPr="00905764" w:rsidRDefault="00AC0E2E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7C316F" w:rsidRPr="00905764" w:rsidRDefault="007C316F" w:rsidP="007C316F">
            <w:pP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7A2F3A" w:rsidRPr="00905764" w:rsidRDefault="007A2F3A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5C06E1" w:rsidRPr="00905764" w:rsidRDefault="005C06E1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5C06E1" w:rsidRPr="00905764" w:rsidRDefault="005C06E1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5C06E1" w:rsidRPr="00905764" w:rsidRDefault="005C06E1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5C06E1" w:rsidRDefault="005C06E1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CB2112" w:rsidRPr="00905764" w:rsidRDefault="00CB2112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2027CD" w:rsidRPr="00905764" w:rsidRDefault="002027CD" w:rsidP="005C06E1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</w:p>
          <w:p w:rsidR="002F4C24" w:rsidRPr="00905764" w:rsidRDefault="00AC0E2E" w:rsidP="00633098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  <w: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>€</w:t>
            </w:r>
            <w:r w:rsidR="00CB2112"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>7395</w:t>
            </w:r>
          </w:p>
        </w:tc>
      </w:tr>
      <w:tr w:rsidR="002F4C24" w:rsidRPr="00CC03D3" w:rsidTr="004B64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</w:trPr>
        <w:tc>
          <w:tcPr>
            <w:tcW w:w="8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4C24" w:rsidRPr="00905764" w:rsidRDefault="001460CF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  <w:r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2F4C24" w:rsidRPr="00905764" w:rsidRDefault="001D5C9B" w:rsidP="006406F7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  <w:r w:rsidRPr="00905764"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>€</w:t>
            </w:r>
            <w:r w:rsidR="00CB2112"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>7395</w:t>
            </w:r>
          </w:p>
        </w:tc>
      </w:tr>
      <w:tr w:rsidR="00AC0E2E" w:rsidRPr="00AC0E2E" w:rsidTr="004B64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</w:trPr>
        <w:tc>
          <w:tcPr>
            <w:tcW w:w="8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5764" w:rsidRPr="00905764" w:rsidRDefault="00AC0E2E" w:rsidP="00CB2112">
            <w:pPr>
              <w:jc w:val="right"/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</w:pPr>
            <w:r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 xml:space="preserve">Deposit paid </w:t>
            </w:r>
            <w:r w:rsidR="00CB2112"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>09/02</w:t>
            </w:r>
            <w:r w:rsidR="00633098">
              <w:rPr>
                <w:rFonts w:ascii="Palatino Linotype" w:hAnsi="Palatino Linotype"/>
                <w:color w:val="404040" w:themeColor="text1" w:themeTint="BF"/>
                <w:sz w:val="16"/>
                <w:szCs w:val="20"/>
              </w:rPr>
              <w:t>/11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5764" w:rsidRPr="00AC0E2E" w:rsidRDefault="00AC0E2E" w:rsidP="00E1603D">
            <w:pPr>
              <w:jc w:val="right"/>
              <w:rPr>
                <w:rFonts w:ascii="Palatino Linotype" w:hAnsi="Palatino Linotype"/>
                <w:b/>
                <w:color w:val="FF0000"/>
                <w:sz w:val="16"/>
                <w:szCs w:val="20"/>
              </w:rPr>
            </w:pPr>
            <w:r w:rsidRPr="00AC0E2E">
              <w:rPr>
                <w:rFonts w:ascii="Palatino Linotype" w:hAnsi="Palatino Linotype"/>
                <w:b/>
                <w:color w:val="FF0000"/>
                <w:sz w:val="16"/>
                <w:szCs w:val="20"/>
              </w:rPr>
              <w:t>-</w:t>
            </w:r>
            <w:r w:rsidR="009B4E2E">
              <w:rPr>
                <w:rFonts w:ascii="Palatino Linotype" w:hAnsi="Palatino Linotype"/>
                <w:b/>
                <w:color w:val="FF0000"/>
                <w:sz w:val="16"/>
                <w:szCs w:val="20"/>
              </w:rPr>
              <w:t>€</w:t>
            </w:r>
            <w:r w:rsidR="00633098">
              <w:rPr>
                <w:rFonts w:ascii="Palatino Linotype" w:hAnsi="Palatino Linotype"/>
                <w:b/>
                <w:color w:val="FF0000"/>
                <w:sz w:val="16"/>
                <w:szCs w:val="20"/>
              </w:rPr>
              <w:t>600</w:t>
            </w:r>
          </w:p>
        </w:tc>
      </w:tr>
      <w:tr w:rsidR="001D5C9B" w:rsidRPr="001C2122" w:rsidTr="004B64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</w:trPr>
        <w:tc>
          <w:tcPr>
            <w:tcW w:w="8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5C9B" w:rsidRPr="00905764" w:rsidRDefault="001D5C9B" w:rsidP="001D5C9B">
            <w:pPr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</w:pPr>
            <w:r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Amount Outstanding</w:t>
            </w:r>
            <w:r w:rsidR="00151507"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 xml:space="preserve"> in Euros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5C9B" w:rsidRPr="00905764" w:rsidRDefault="001D5C9B" w:rsidP="00905764">
            <w:pPr>
              <w:jc w:val="right"/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</w:pPr>
            <w:r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€</w:t>
            </w:r>
            <w:r w:rsidR="00CB2112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6795</w:t>
            </w:r>
          </w:p>
        </w:tc>
      </w:tr>
      <w:tr w:rsidR="001D5C9B" w:rsidRPr="007C541C" w:rsidTr="004B64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</w:trPr>
        <w:tc>
          <w:tcPr>
            <w:tcW w:w="8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5C9B" w:rsidRPr="00905764" w:rsidRDefault="00151507" w:rsidP="001D5C9B">
            <w:pPr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</w:pPr>
            <w:r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Amount Outstanding in GBP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5C9B" w:rsidRPr="00905764" w:rsidRDefault="00FE39C0" w:rsidP="006406F7">
            <w:pPr>
              <w:jc w:val="right"/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</w:pPr>
            <w:r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£</w:t>
            </w:r>
            <w:r w:rsidR="00CB2112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5961</w:t>
            </w:r>
          </w:p>
        </w:tc>
      </w:tr>
      <w:tr w:rsidR="001D5C9B" w:rsidRPr="00584194" w:rsidTr="004B649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216" w:type="dxa"/>
            <w:right w:w="216" w:type="dxa"/>
          </w:tblCellMar>
          <w:tblLook w:val="0000" w:firstRow="0" w:lastRow="0" w:firstColumn="0" w:lastColumn="0" w:noHBand="0" w:noVBand="0"/>
        </w:tblPrEx>
        <w:trPr>
          <w:gridAfter w:val="1"/>
          <w:wAfter w:w="14" w:type="dxa"/>
          <w:cantSplit/>
        </w:trPr>
        <w:tc>
          <w:tcPr>
            <w:tcW w:w="8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D5C9B" w:rsidRPr="00905764" w:rsidRDefault="00151507" w:rsidP="001D5C9B">
            <w:pPr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</w:pPr>
            <w:r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  <w:szCs w:val="20"/>
              </w:rPr>
              <w:t>TOTAL Payable in GBP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D5C9B" w:rsidRPr="00905764" w:rsidRDefault="001D5C9B" w:rsidP="00905764">
            <w:pPr>
              <w:jc w:val="right"/>
              <w:rPr>
                <w:rFonts w:ascii="Palatino Linotype" w:hAnsi="Palatino Linotype"/>
                <w:b/>
                <w:color w:val="404040" w:themeColor="text1" w:themeTint="BF"/>
                <w:sz w:val="16"/>
              </w:rPr>
            </w:pPr>
            <w:r w:rsidRPr="00905764">
              <w:rPr>
                <w:rFonts w:ascii="Palatino Linotype" w:hAnsi="Palatino Linotype"/>
                <w:b/>
                <w:color w:val="404040" w:themeColor="text1" w:themeTint="BF"/>
                <w:sz w:val="16"/>
              </w:rPr>
              <w:t>£</w:t>
            </w:r>
            <w:r w:rsidR="00CB2112">
              <w:rPr>
                <w:rFonts w:ascii="Palatino Linotype" w:hAnsi="Palatino Linotype"/>
                <w:b/>
                <w:color w:val="404040" w:themeColor="text1" w:themeTint="BF"/>
                <w:sz w:val="16"/>
              </w:rPr>
              <w:t>5961</w:t>
            </w:r>
          </w:p>
        </w:tc>
      </w:tr>
      <w:bookmarkEnd w:id="1"/>
    </w:tbl>
    <w:p w:rsidR="006C15BD" w:rsidRPr="006C15BD" w:rsidRDefault="006C15BD" w:rsidP="006C15BD">
      <w:pPr>
        <w:jc w:val="center"/>
        <w:rPr>
          <w:rFonts w:ascii="Palatino Linotype" w:eastAsia="MS PGothic" w:hAnsi="Palatino Linotype"/>
          <w:color w:val="404040" w:themeColor="text1" w:themeTint="BF"/>
          <w:sz w:val="22"/>
          <w:szCs w:val="22"/>
        </w:rPr>
      </w:pPr>
    </w:p>
    <w:p w:rsidR="00D26B7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The easiest was to pay your deposits is by wire / bank transfer (BAC). Our bank details are below.</w:t>
      </w:r>
    </w:p>
    <w:p w:rsidR="009B2541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  <w:u w:val="single"/>
        </w:rPr>
        <w:t xml:space="preserve">Please </w:t>
      </w:r>
      <w:r w:rsidRPr="00905764">
        <w:rPr>
          <w:rFonts w:ascii="Palatino Linotype" w:hAnsi="Palatino Linotype" w:cs="Arial"/>
          <w:b/>
          <w:color w:val="404040" w:themeColor="text1" w:themeTint="BF"/>
          <w:sz w:val="16"/>
          <w:szCs w:val="16"/>
          <w:u w:val="single"/>
        </w:rPr>
        <w:t xml:space="preserve">quote your surname and </w:t>
      </w:r>
      <w:r w:rsidR="001A69CA" w:rsidRPr="00905764">
        <w:rPr>
          <w:rFonts w:ascii="Palatino Linotype" w:hAnsi="Palatino Linotype" w:cs="Arial"/>
          <w:b/>
          <w:color w:val="404040" w:themeColor="text1" w:themeTint="BF"/>
          <w:sz w:val="16"/>
          <w:szCs w:val="16"/>
          <w:u w:val="single"/>
        </w:rPr>
        <w:t>IW</w:t>
      </w:r>
      <w:r w:rsidRPr="00905764">
        <w:rPr>
          <w:rFonts w:ascii="Palatino Linotype" w:hAnsi="Palatino Linotype" w:cs="Arial"/>
          <w:b/>
          <w:color w:val="404040" w:themeColor="text1" w:themeTint="BF"/>
          <w:sz w:val="16"/>
          <w:szCs w:val="16"/>
          <w:u w:val="single"/>
        </w:rPr>
        <w:t xml:space="preserve"> booking reference</w:t>
      </w: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  <w:u w:val="single"/>
        </w:rPr>
        <w:t xml:space="preserve"> on your transaction</w:t>
      </w:r>
      <w:r w:rsidR="009B2541"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.</w:t>
      </w:r>
    </w:p>
    <w:p w:rsidR="009B2541" w:rsidRPr="00905764" w:rsidRDefault="009B2541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</w:p>
    <w:p w:rsidR="006C15BD" w:rsidRPr="000877D3" w:rsidRDefault="009B2541" w:rsidP="001A69CA">
      <w:pPr>
        <w:jc w:val="center"/>
        <w:rPr>
          <w:rFonts w:ascii="Palatino Linotype" w:hAnsi="Palatino Linotype" w:cs="Arial"/>
          <w:b/>
          <w:color w:val="404040" w:themeColor="text1" w:themeTint="BF"/>
          <w:sz w:val="16"/>
          <w:szCs w:val="16"/>
        </w:rPr>
      </w:pPr>
      <w:r w:rsidRPr="000877D3">
        <w:rPr>
          <w:rFonts w:ascii="Palatino Linotype" w:hAnsi="Palatino Linotype" w:cs="Arial"/>
          <w:b/>
          <w:color w:val="404040" w:themeColor="text1" w:themeTint="BF"/>
          <w:sz w:val="16"/>
          <w:szCs w:val="16"/>
        </w:rPr>
        <w:t>The account below is for GBP payments only.</w:t>
      </w:r>
    </w:p>
    <w:p w:rsidR="006C15B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Ionian Weddings Ltd.</w:t>
      </w:r>
    </w:p>
    <w:p w:rsidR="006C15B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Co-operative Bank PLC</w:t>
      </w:r>
    </w:p>
    <w:p w:rsidR="006C15B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A/C No 70913224</w:t>
      </w:r>
    </w:p>
    <w:p w:rsidR="006C15B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Sort Code 08-92-50</w:t>
      </w:r>
    </w:p>
    <w:p w:rsidR="006C15B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Swift (BIC) - CPBK GB 22</w:t>
      </w:r>
    </w:p>
    <w:p w:rsidR="006C15BD" w:rsidRPr="00905764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IBAN – GB21 CPBK 08925070913224</w:t>
      </w:r>
    </w:p>
    <w:p w:rsidR="006C15BD" w:rsidRDefault="006C15BD" w:rsidP="001A69CA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</w:p>
    <w:p w:rsidR="00905764" w:rsidRDefault="00905764" w:rsidP="00905764">
      <w:pPr>
        <w:jc w:val="center"/>
        <w:rPr>
          <w:rFonts w:ascii="Palatino Linotype" w:hAnsi="Palatino Linotype" w:cs="Arial"/>
          <w:color w:val="404040" w:themeColor="text1" w:themeTint="BF"/>
          <w:sz w:val="16"/>
          <w:szCs w:val="16"/>
        </w:rPr>
      </w:pPr>
      <w:r>
        <w:rPr>
          <w:rFonts w:ascii="Palatino Linotype" w:hAnsi="Palatino Linotype" w:cs="Arial"/>
          <w:color w:val="404040" w:themeColor="text1" w:themeTint="BF"/>
          <w:sz w:val="16"/>
          <w:szCs w:val="16"/>
        </w:rPr>
        <w:t>Balance payments are not refundable; cheques are no longer accepted due to the abolition of the Cheque Guarantee Scheme.</w:t>
      </w:r>
    </w:p>
    <w:p w:rsidR="009B2541" w:rsidRPr="00905764" w:rsidRDefault="006C15BD" w:rsidP="000877D3">
      <w:pPr>
        <w:jc w:val="center"/>
        <w:rPr>
          <w:rFonts w:ascii="Palatino Linotype" w:hAnsi="Palatino Linotype"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We also accept debit cards and credit cards (there is a 2% transaction fee for credit cards</w:t>
      </w:r>
      <w:r w:rsidR="004B6490">
        <w:rPr>
          <w:rFonts w:ascii="Palatino Linotype" w:hAnsi="Palatino Linotype" w:cs="Arial"/>
          <w:color w:val="404040" w:themeColor="text1" w:themeTint="BF"/>
          <w:sz w:val="16"/>
          <w:szCs w:val="16"/>
        </w:rPr>
        <w:t xml:space="preserve"> and 3% for international credit cards</w:t>
      </w: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) – please ask for a form for card payments.</w:t>
      </w:r>
      <w:r w:rsidR="000877D3">
        <w:rPr>
          <w:rFonts w:ascii="Palatino Linotype" w:hAnsi="Palatino Linotype" w:cs="Arial"/>
          <w:color w:val="404040" w:themeColor="text1" w:themeTint="BF"/>
          <w:sz w:val="16"/>
          <w:szCs w:val="16"/>
        </w:rPr>
        <w:t xml:space="preserve"> </w:t>
      </w: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 xml:space="preserve">If you prefer to pay in </w:t>
      </w:r>
      <w:r w:rsidR="009B2541"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Euros</w:t>
      </w:r>
      <w:r w:rsidRPr="00905764">
        <w:rPr>
          <w:rFonts w:ascii="Palatino Linotype" w:hAnsi="Palatino Linotype" w:cs="Arial"/>
          <w:color w:val="404040" w:themeColor="text1" w:themeTint="BF"/>
          <w:sz w:val="16"/>
          <w:szCs w:val="16"/>
        </w:rPr>
        <w:t>, please let us know.</w:t>
      </w:r>
    </w:p>
    <w:p w:rsidR="000877D3" w:rsidRDefault="000877D3">
      <w:pPr>
        <w:jc w:val="center"/>
        <w:rPr>
          <w:rFonts w:ascii="Palatino Linotype" w:hAnsi="Palatino Linotype"/>
          <w:b/>
          <w:color w:val="984806" w:themeColor="accent6" w:themeShade="80"/>
          <w:sz w:val="16"/>
          <w:szCs w:val="16"/>
        </w:rPr>
      </w:pPr>
    </w:p>
    <w:p w:rsidR="00CC03D3" w:rsidRPr="00905764" w:rsidRDefault="001460CF">
      <w:pPr>
        <w:jc w:val="center"/>
        <w:rPr>
          <w:rFonts w:ascii="Palatino Linotype" w:hAnsi="Palatino Linotype"/>
          <w:b/>
          <w:color w:val="984806" w:themeColor="accent6" w:themeShade="80"/>
          <w:sz w:val="16"/>
          <w:szCs w:val="16"/>
        </w:rPr>
      </w:pPr>
      <w:r w:rsidRPr="00905764">
        <w:rPr>
          <w:rFonts w:ascii="Palatino Linotype" w:hAnsi="Palatino Linotype"/>
          <w:b/>
          <w:color w:val="984806" w:themeColor="accent6" w:themeShade="80"/>
          <w:sz w:val="16"/>
          <w:szCs w:val="16"/>
        </w:rPr>
        <w:t>THANK YOU FOR YOUR BUSINESS!</w:t>
      </w:r>
    </w:p>
    <w:p w:rsidR="000877D3" w:rsidRDefault="00AB666A" w:rsidP="000877D3">
      <w:pPr>
        <w:jc w:val="center"/>
        <w:rPr>
          <w:rStyle w:val="Hyperlink"/>
          <w:rFonts w:ascii="Palatino Linotype" w:hAnsi="Palatino Linotype"/>
          <w:b/>
          <w:sz w:val="16"/>
          <w:szCs w:val="16"/>
        </w:rPr>
      </w:pPr>
      <w:hyperlink r:id="rId9" w:history="1">
        <w:r w:rsidR="009B2541" w:rsidRPr="00905764">
          <w:rPr>
            <w:rStyle w:val="Hyperlink"/>
            <w:rFonts w:ascii="Palatino Linotype" w:hAnsi="Palatino Linotype"/>
            <w:b/>
            <w:sz w:val="16"/>
            <w:szCs w:val="16"/>
          </w:rPr>
          <w:t>www.ionianweddings.co.uk</w:t>
        </w:r>
      </w:hyperlink>
    </w:p>
    <w:p w:rsidR="000877D3" w:rsidRPr="00905764" w:rsidRDefault="009B2541" w:rsidP="000877D3">
      <w:pPr>
        <w:jc w:val="right"/>
        <w:rPr>
          <w:rFonts w:ascii="Palatino Linotype" w:hAnsi="Palatino Linotype"/>
          <w:b/>
          <w:color w:val="404040" w:themeColor="text1" w:themeTint="BF"/>
          <w:sz w:val="16"/>
          <w:szCs w:val="16"/>
        </w:rPr>
      </w:pPr>
      <w:r w:rsidRPr="00905764">
        <w:rPr>
          <w:rFonts w:ascii="Palatino Linotype" w:hAnsi="Palatino Linotype"/>
          <w:b/>
          <w:color w:val="404040" w:themeColor="text1" w:themeTint="BF"/>
          <w:sz w:val="16"/>
          <w:szCs w:val="16"/>
        </w:rPr>
        <w:t xml:space="preserve"> </w:t>
      </w:r>
      <w:r w:rsidR="00FE39C0">
        <w:rPr>
          <w:rFonts w:ascii="Palatino Linotype" w:hAnsi="Palatino Linotype"/>
          <w:b/>
          <w:noProof/>
          <w:color w:val="404040" w:themeColor="text1" w:themeTint="BF"/>
          <w:sz w:val="16"/>
          <w:szCs w:val="16"/>
          <w:lang w:val="en-GB" w:eastAsia="en-GB"/>
        </w:rPr>
        <w:drawing>
          <wp:inline distT="0" distB="0" distL="0" distR="0" wp14:anchorId="7156DFFB" wp14:editId="2CDBA555">
            <wp:extent cx="487680" cy="1950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TAlogo_smal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D3" w:rsidRPr="00905764" w:rsidSect="002F4C24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2001B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7D0747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024733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BD8EB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04D8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688FD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FAC1C0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2DE3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986C59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F2F3FAC"/>
    <w:multiLevelType w:val="hybridMultilevel"/>
    <w:tmpl w:val="5D02A6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5491C"/>
    <w:multiLevelType w:val="hybridMultilevel"/>
    <w:tmpl w:val="DD767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8270E7"/>
    <w:multiLevelType w:val="hybridMultilevel"/>
    <w:tmpl w:val="5718A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6E77"/>
    <w:multiLevelType w:val="hybridMultilevel"/>
    <w:tmpl w:val="30F2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A5318"/>
    <w:multiLevelType w:val="hybridMultilevel"/>
    <w:tmpl w:val="33746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0618"/>
    <w:multiLevelType w:val="hybridMultilevel"/>
    <w:tmpl w:val="D39ECDD4"/>
    <w:lvl w:ilvl="0" w:tplc="3B4E68B4">
      <w:numFmt w:val="bullet"/>
      <w:lvlText w:val="•"/>
      <w:lvlJc w:val="left"/>
      <w:pPr>
        <w:ind w:left="1080" w:hanging="720"/>
      </w:pPr>
      <w:rPr>
        <w:rFonts w:ascii="Palatino Linotype" w:eastAsia="Times New Roman" w:hAnsi="Palatino Linotype" w:cs="Times New Roman" w:hint="default"/>
      </w:rPr>
    </w:lvl>
    <w:lvl w:ilvl="1" w:tplc="EC286FF6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E0D6F"/>
    <w:multiLevelType w:val="hybridMultilevel"/>
    <w:tmpl w:val="F99A25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2972B6"/>
    <w:multiLevelType w:val="hybridMultilevel"/>
    <w:tmpl w:val="D8803BFA"/>
    <w:lvl w:ilvl="0" w:tplc="743A7940">
      <w:numFmt w:val="bullet"/>
      <w:lvlText w:val="•"/>
      <w:lvlJc w:val="left"/>
      <w:pPr>
        <w:ind w:left="675" w:hanging="675"/>
      </w:pPr>
      <w:rPr>
        <w:rFonts w:ascii="Palatino Linotype" w:eastAsia="Times New Roman" w:hAnsi="Palatino Linotype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0F7023"/>
    <w:multiLevelType w:val="hybridMultilevel"/>
    <w:tmpl w:val="844246DA"/>
    <w:lvl w:ilvl="0" w:tplc="63D8B8AE">
      <w:numFmt w:val="bullet"/>
      <w:lvlText w:val="•"/>
      <w:lvlJc w:val="left"/>
      <w:pPr>
        <w:ind w:left="1080" w:hanging="720"/>
      </w:pPr>
      <w:rPr>
        <w:rFonts w:ascii="Palatino Linotype" w:eastAsia="Times New Roman" w:hAnsi="Palatino Linotype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824AB"/>
    <w:multiLevelType w:val="hybridMultilevel"/>
    <w:tmpl w:val="ED52E3B4"/>
    <w:lvl w:ilvl="0" w:tplc="743A7940">
      <w:numFmt w:val="bullet"/>
      <w:lvlText w:val="•"/>
      <w:lvlJc w:val="left"/>
      <w:pPr>
        <w:ind w:left="675" w:hanging="675"/>
      </w:pPr>
      <w:rPr>
        <w:rFonts w:ascii="Palatino Linotype" w:eastAsia="Times New Roman" w:hAnsi="Palatino Linotype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D3"/>
    <w:rsid w:val="00023D2F"/>
    <w:rsid w:val="000877D3"/>
    <w:rsid w:val="000B48A8"/>
    <w:rsid w:val="000D05F0"/>
    <w:rsid w:val="000D4636"/>
    <w:rsid w:val="000F1E96"/>
    <w:rsid w:val="0010015B"/>
    <w:rsid w:val="001139AE"/>
    <w:rsid w:val="00137E4C"/>
    <w:rsid w:val="001460CF"/>
    <w:rsid w:val="00151507"/>
    <w:rsid w:val="001A69CA"/>
    <w:rsid w:val="001D5C9B"/>
    <w:rsid w:val="002027CD"/>
    <w:rsid w:val="0027442F"/>
    <w:rsid w:val="002F4C24"/>
    <w:rsid w:val="003C41A8"/>
    <w:rsid w:val="004732D4"/>
    <w:rsid w:val="00495119"/>
    <w:rsid w:val="004B6490"/>
    <w:rsid w:val="00552846"/>
    <w:rsid w:val="005C06E1"/>
    <w:rsid w:val="005C7582"/>
    <w:rsid w:val="005F011F"/>
    <w:rsid w:val="006122A7"/>
    <w:rsid w:val="006122E0"/>
    <w:rsid w:val="00633098"/>
    <w:rsid w:val="006406F7"/>
    <w:rsid w:val="00682956"/>
    <w:rsid w:val="006C15BD"/>
    <w:rsid w:val="00781DA5"/>
    <w:rsid w:val="007A2F3A"/>
    <w:rsid w:val="007B160C"/>
    <w:rsid w:val="007C316F"/>
    <w:rsid w:val="008514F3"/>
    <w:rsid w:val="008D0CAF"/>
    <w:rsid w:val="008D32CE"/>
    <w:rsid w:val="008D5E0F"/>
    <w:rsid w:val="00905764"/>
    <w:rsid w:val="009A109D"/>
    <w:rsid w:val="009B2541"/>
    <w:rsid w:val="009B4E2E"/>
    <w:rsid w:val="00AB666A"/>
    <w:rsid w:val="00AC0E2E"/>
    <w:rsid w:val="00B3562D"/>
    <w:rsid w:val="00C455FB"/>
    <w:rsid w:val="00C50FA1"/>
    <w:rsid w:val="00C572E2"/>
    <w:rsid w:val="00C836EC"/>
    <w:rsid w:val="00CB2112"/>
    <w:rsid w:val="00CC03D3"/>
    <w:rsid w:val="00D06A6E"/>
    <w:rsid w:val="00D26B7D"/>
    <w:rsid w:val="00E1603D"/>
    <w:rsid w:val="00E41CC5"/>
    <w:rsid w:val="00E7188A"/>
    <w:rsid w:val="00E87D67"/>
    <w:rsid w:val="00EA0FC1"/>
    <w:rsid w:val="00F244D6"/>
    <w:rsid w:val="00F46418"/>
    <w:rsid w:val="00F52823"/>
    <w:rsid w:val="00F671C6"/>
    <w:rsid w:val="00F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24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C03D3"/>
    <w:pPr>
      <w:keepNext/>
      <w:spacing w:line="800" w:lineRule="exact"/>
      <w:jc w:val="right"/>
      <w:outlineLvl w:val="0"/>
    </w:pPr>
    <w:rPr>
      <w:rFonts w:ascii="Garamond" w:hAnsi="Garamond" w:cs="Arial"/>
      <w:bCs/>
      <w:color w:val="C0C0C0"/>
      <w:kern w:val="32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D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C03D3"/>
    <w:rPr>
      <w:rFonts w:ascii="Garamond" w:hAnsi="Garamond" w:cs="Arial"/>
      <w:bCs/>
      <w:color w:val="C0C0C0"/>
      <w:kern w:val="32"/>
      <w:sz w:val="80"/>
      <w:szCs w:val="32"/>
      <w:lang w:val="en-US" w:eastAsia="en-US"/>
    </w:rPr>
  </w:style>
  <w:style w:type="paragraph" w:customStyle="1" w:styleId="DateandNumber">
    <w:name w:val="Date and Number"/>
    <w:basedOn w:val="Normal"/>
    <w:rsid w:val="00CC03D3"/>
    <w:pPr>
      <w:spacing w:line="264" w:lineRule="auto"/>
      <w:jc w:val="right"/>
    </w:pPr>
    <w:rPr>
      <w:rFonts w:ascii="Garamond" w:hAnsi="Garamond"/>
      <w:caps/>
      <w:color w:val="000000"/>
      <w:spacing w:val="4"/>
      <w:sz w:val="18"/>
      <w:szCs w:val="16"/>
    </w:rPr>
  </w:style>
  <w:style w:type="paragraph" w:customStyle="1" w:styleId="leftaddress">
    <w:name w:val="left address"/>
    <w:basedOn w:val="Normal"/>
    <w:rsid w:val="00CC03D3"/>
    <w:pPr>
      <w:spacing w:line="280" w:lineRule="exact"/>
    </w:pPr>
    <w:rPr>
      <w:rFonts w:ascii="Garamond" w:hAnsi="Garamond"/>
      <w:color w:val="969696"/>
      <w:sz w:val="22"/>
      <w:szCs w:val="20"/>
    </w:rPr>
  </w:style>
  <w:style w:type="paragraph" w:customStyle="1" w:styleId="Slogan">
    <w:name w:val="Slogan"/>
    <w:basedOn w:val="Heading3"/>
    <w:rsid w:val="00CC03D3"/>
    <w:pPr>
      <w:keepNext w:val="0"/>
      <w:spacing w:before="0"/>
    </w:pPr>
    <w:rPr>
      <w:rFonts w:ascii="Garamond" w:eastAsia="Times New Roman" w:hAnsi="Garamond" w:cs="Times New Roman"/>
      <w:b w:val="0"/>
      <w:bCs w:val="0"/>
      <w:i/>
      <w:color w:val="000000"/>
      <w:spacing w:val="4"/>
      <w:sz w:val="20"/>
      <w:szCs w:val="18"/>
    </w:rPr>
  </w:style>
  <w:style w:type="paragraph" w:customStyle="1" w:styleId="rightaddress">
    <w:name w:val="right address"/>
    <w:basedOn w:val="Normal"/>
    <w:rsid w:val="00CC03D3"/>
    <w:pPr>
      <w:spacing w:line="280" w:lineRule="exact"/>
      <w:jc w:val="right"/>
    </w:pPr>
    <w:rPr>
      <w:rFonts w:ascii="Garamond" w:hAnsi="Garamond"/>
      <w:color w:val="969696"/>
      <w:sz w:val="22"/>
      <w:szCs w:val="20"/>
    </w:rPr>
  </w:style>
  <w:style w:type="table" w:styleId="TableGrid">
    <w:name w:val="Table Grid"/>
    <w:basedOn w:val="TableNormal"/>
    <w:rsid w:val="00CC0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text">
    <w:name w:val="left text"/>
    <w:basedOn w:val="Normal"/>
    <w:rsid w:val="00CC03D3"/>
    <w:pPr>
      <w:spacing w:line="280" w:lineRule="exact"/>
    </w:pPr>
    <w:rPr>
      <w:rFonts w:ascii="Garamond" w:hAnsi="Garamond"/>
      <w:color w:val="969696"/>
      <w:sz w:val="22"/>
      <w:szCs w:val="20"/>
    </w:rPr>
  </w:style>
  <w:style w:type="paragraph" w:customStyle="1" w:styleId="to">
    <w:name w:val="to"/>
    <w:basedOn w:val="lefttext"/>
    <w:rsid w:val="00CC03D3"/>
    <w:pPr>
      <w:jc w:val="right"/>
    </w:pPr>
    <w:rPr>
      <w:caps/>
      <w:szCs w:val="22"/>
    </w:rPr>
  </w:style>
  <w:style w:type="paragraph" w:customStyle="1" w:styleId="Address">
    <w:name w:val="Address"/>
    <w:basedOn w:val="lefttext"/>
    <w:rsid w:val="00CC03D3"/>
    <w:rPr>
      <w:color w:val="auto"/>
      <w:szCs w:val="22"/>
    </w:rPr>
  </w:style>
  <w:style w:type="character" w:styleId="Hyperlink">
    <w:name w:val="Hyperlink"/>
    <w:basedOn w:val="DefaultParagraphFont"/>
    <w:rsid w:val="00CC03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D3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customStyle="1" w:styleId="Amount">
    <w:name w:val="Amount"/>
    <w:basedOn w:val="Normal"/>
    <w:rsid w:val="001D5C9B"/>
    <w:pPr>
      <w:jc w:val="right"/>
    </w:pPr>
    <w:rPr>
      <w:rFonts w:ascii="Garamond" w:hAnsi="Garamond"/>
      <w:color w:val="000000"/>
      <w:sz w:val="22"/>
      <w:szCs w:val="22"/>
    </w:rPr>
  </w:style>
  <w:style w:type="paragraph" w:customStyle="1" w:styleId="Lowerlabels">
    <w:name w:val="Lower labels"/>
    <w:basedOn w:val="Heading2"/>
    <w:rsid w:val="001D5C9B"/>
    <w:pPr>
      <w:keepNext w:val="0"/>
      <w:keepLines w:val="0"/>
      <w:spacing w:before="20"/>
      <w:jc w:val="right"/>
    </w:pPr>
    <w:rPr>
      <w:rFonts w:ascii="Garamond" w:eastAsia="Times New Roman" w:hAnsi="Garamond" w:cs="Times New Roman"/>
      <w:bCs w:val="0"/>
      <w:caps/>
      <w:color w:val="000000"/>
      <w:spacing w:val="4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5C0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24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C03D3"/>
    <w:pPr>
      <w:keepNext/>
      <w:spacing w:line="800" w:lineRule="exact"/>
      <w:jc w:val="right"/>
      <w:outlineLvl w:val="0"/>
    </w:pPr>
    <w:rPr>
      <w:rFonts w:ascii="Garamond" w:hAnsi="Garamond" w:cs="Arial"/>
      <w:bCs/>
      <w:color w:val="C0C0C0"/>
      <w:kern w:val="32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D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C03D3"/>
    <w:rPr>
      <w:rFonts w:ascii="Garamond" w:hAnsi="Garamond" w:cs="Arial"/>
      <w:bCs/>
      <w:color w:val="C0C0C0"/>
      <w:kern w:val="32"/>
      <w:sz w:val="80"/>
      <w:szCs w:val="32"/>
      <w:lang w:val="en-US" w:eastAsia="en-US"/>
    </w:rPr>
  </w:style>
  <w:style w:type="paragraph" w:customStyle="1" w:styleId="DateandNumber">
    <w:name w:val="Date and Number"/>
    <w:basedOn w:val="Normal"/>
    <w:rsid w:val="00CC03D3"/>
    <w:pPr>
      <w:spacing w:line="264" w:lineRule="auto"/>
      <w:jc w:val="right"/>
    </w:pPr>
    <w:rPr>
      <w:rFonts w:ascii="Garamond" w:hAnsi="Garamond"/>
      <w:caps/>
      <w:color w:val="000000"/>
      <w:spacing w:val="4"/>
      <w:sz w:val="18"/>
      <w:szCs w:val="16"/>
    </w:rPr>
  </w:style>
  <w:style w:type="paragraph" w:customStyle="1" w:styleId="leftaddress">
    <w:name w:val="left address"/>
    <w:basedOn w:val="Normal"/>
    <w:rsid w:val="00CC03D3"/>
    <w:pPr>
      <w:spacing w:line="280" w:lineRule="exact"/>
    </w:pPr>
    <w:rPr>
      <w:rFonts w:ascii="Garamond" w:hAnsi="Garamond"/>
      <w:color w:val="969696"/>
      <w:sz w:val="22"/>
      <w:szCs w:val="20"/>
    </w:rPr>
  </w:style>
  <w:style w:type="paragraph" w:customStyle="1" w:styleId="Slogan">
    <w:name w:val="Slogan"/>
    <w:basedOn w:val="Heading3"/>
    <w:rsid w:val="00CC03D3"/>
    <w:pPr>
      <w:keepNext w:val="0"/>
      <w:spacing w:before="0"/>
    </w:pPr>
    <w:rPr>
      <w:rFonts w:ascii="Garamond" w:eastAsia="Times New Roman" w:hAnsi="Garamond" w:cs="Times New Roman"/>
      <w:b w:val="0"/>
      <w:bCs w:val="0"/>
      <w:i/>
      <w:color w:val="000000"/>
      <w:spacing w:val="4"/>
      <w:sz w:val="20"/>
      <w:szCs w:val="18"/>
    </w:rPr>
  </w:style>
  <w:style w:type="paragraph" w:customStyle="1" w:styleId="rightaddress">
    <w:name w:val="right address"/>
    <w:basedOn w:val="Normal"/>
    <w:rsid w:val="00CC03D3"/>
    <w:pPr>
      <w:spacing w:line="280" w:lineRule="exact"/>
      <w:jc w:val="right"/>
    </w:pPr>
    <w:rPr>
      <w:rFonts w:ascii="Garamond" w:hAnsi="Garamond"/>
      <w:color w:val="969696"/>
      <w:sz w:val="22"/>
      <w:szCs w:val="20"/>
    </w:rPr>
  </w:style>
  <w:style w:type="table" w:styleId="TableGrid">
    <w:name w:val="Table Grid"/>
    <w:basedOn w:val="TableNormal"/>
    <w:rsid w:val="00CC0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text">
    <w:name w:val="left text"/>
    <w:basedOn w:val="Normal"/>
    <w:rsid w:val="00CC03D3"/>
    <w:pPr>
      <w:spacing w:line="280" w:lineRule="exact"/>
    </w:pPr>
    <w:rPr>
      <w:rFonts w:ascii="Garamond" w:hAnsi="Garamond"/>
      <w:color w:val="969696"/>
      <w:sz w:val="22"/>
      <w:szCs w:val="20"/>
    </w:rPr>
  </w:style>
  <w:style w:type="paragraph" w:customStyle="1" w:styleId="to">
    <w:name w:val="to"/>
    <w:basedOn w:val="lefttext"/>
    <w:rsid w:val="00CC03D3"/>
    <w:pPr>
      <w:jc w:val="right"/>
    </w:pPr>
    <w:rPr>
      <w:caps/>
      <w:szCs w:val="22"/>
    </w:rPr>
  </w:style>
  <w:style w:type="paragraph" w:customStyle="1" w:styleId="Address">
    <w:name w:val="Address"/>
    <w:basedOn w:val="lefttext"/>
    <w:rsid w:val="00CC03D3"/>
    <w:rPr>
      <w:color w:val="auto"/>
      <w:szCs w:val="22"/>
    </w:rPr>
  </w:style>
  <w:style w:type="character" w:styleId="Hyperlink">
    <w:name w:val="Hyperlink"/>
    <w:basedOn w:val="DefaultParagraphFont"/>
    <w:rsid w:val="00CC03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D3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customStyle="1" w:styleId="Amount">
    <w:name w:val="Amount"/>
    <w:basedOn w:val="Normal"/>
    <w:rsid w:val="001D5C9B"/>
    <w:pPr>
      <w:jc w:val="right"/>
    </w:pPr>
    <w:rPr>
      <w:rFonts w:ascii="Garamond" w:hAnsi="Garamond"/>
      <w:color w:val="000000"/>
      <w:sz w:val="22"/>
      <w:szCs w:val="22"/>
    </w:rPr>
  </w:style>
  <w:style w:type="paragraph" w:customStyle="1" w:styleId="Lowerlabels">
    <w:name w:val="Lower labels"/>
    <w:basedOn w:val="Heading2"/>
    <w:rsid w:val="001D5C9B"/>
    <w:pPr>
      <w:keepNext w:val="0"/>
      <w:keepLines w:val="0"/>
      <w:spacing w:before="20"/>
      <w:jc w:val="right"/>
    </w:pPr>
    <w:rPr>
      <w:rFonts w:ascii="Garamond" w:eastAsia="Times New Roman" w:hAnsi="Garamond" w:cs="Times New Roman"/>
      <w:bCs w:val="0"/>
      <w:caps/>
      <w:color w:val="000000"/>
      <w:spacing w:val="4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5C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ddings@ionianweddings.co.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ionianweddings.co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\AppData\Roaming\Microsoft\Templates\Services%20invoice%20with%20total%20onl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9E646-53AF-4766-AF57-DAA21443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total only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Palikira</dc:creator>
  <cp:lastModifiedBy>Andreas</cp:lastModifiedBy>
  <cp:revision>3</cp:revision>
  <cp:lastPrinted>2010-05-25T13:50:00Z</cp:lastPrinted>
  <dcterms:created xsi:type="dcterms:W3CDTF">2012-03-16T17:26:00Z</dcterms:created>
  <dcterms:modified xsi:type="dcterms:W3CDTF">2012-03-26T09:12:00Z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TC010761901033</vt:lpwstr>
  </property>
</Properties>
</file>